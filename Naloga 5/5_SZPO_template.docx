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BAA1" w14:textId="77777777" w:rsidR="00F1084A" w:rsidRDefault="00F1084A" w:rsidP="006837C4"/>
    <w:p w14:paraId="1D09953F" w14:textId="77777777" w:rsidR="009C4376" w:rsidRDefault="009C4376" w:rsidP="00D76383"/>
    <w:p w14:paraId="13AF54CD" w14:textId="77777777" w:rsidR="00E61741" w:rsidRDefault="00E61741" w:rsidP="00D76383"/>
    <w:p w14:paraId="4854F7D1" w14:textId="77777777" w:rsidR="00E61741" w:rsidRDefault="00E61741" w:rsidP="00E61741">
      <w:pPr>
        <w:jc w:val="center"/>
        <w:rPr>
          <w:b/>
          <w:sz w:val="48"/>
        </w:rPr>
      </w:pPr>
    </w:p>
    <w:p w14:paraId="7EB3E15E" w14:textId="77777777" w:rsidR="00E61741" w:rsidRDefault="00BF5BBC" w:rsidP="00E61741">
      <w:pPr>
        <w:jc w:val="center"/>
        <w:rPr>
          <w:b/>
          <w:sz w:val="72"/>
        </w:rPr>
      </w:pPr>
      <w:r w:rsidRPr="00BF5BBC">
        <w:rPr>
          <w:b/>
          <w:sz w:val="72"/>
        </w:rPr>
        <w:t>SPECIFIKACIJE ZAHTEV ZA PROGRAMSKO OPREMO</w:t>
      </w:r>
    </w:p>
    <w:p w14:paraId="55D9C82F" w14:textId="77777777" w:rsidR="00BF5BBC" w:rsidRDefault="00BF5BBC" w:rsidP="00E61741">
      <w:pPr>
        <w:jc w:val="center"/>
        <w:rPr>
          <w:b/>
          <w:sz w:val="48"/>
        </w:rPr>
      </w:pPr>
    </w:p>
    <w:p w14:paraId="1EE1A8A4" w14:textId="77777777" w:rsidR="00E61741" w:rsidRPr="00E61741" w:rsidRDefault="00CF17BF" w:rsidP="00E61741">
      <w:pPr>
        <w:jc w:val="center"/>
        <w:rPr>
          <w:sz w:val="36"/>
        </w:rPr>
      </w:pPr>
      <w:r>
        <w:rPr>
          <w:sz w:val="36"/>
        </w:rPr>
        <w:t>5</w:t>
      </w:r>
      <w:r w:rsidR="00E61741" w:rsidRPr="00E61741">
        <w:rPr>
          <w:sz w:val="36"/>
        </w:rPr>
        <w:t>. naloga pri predmetu ITK</w:t>
      </w:r>
    </w:p>
    <w:p w14:paraId="520F4ED4" w14:textId="77777777" w:rsidR="00E61741" w:rsidRDefault="00E61741" w:rsidP="00D76383"/>
    <w:p w14:paraId="304FFE26" w14:textId="77777777" w:rsidR="00E61741" w:rsidRDefault="00E61741" w:rsidP="00D76383"/>
    <w:p w14:paraId="07D5B733" w14:textId="77777777" w:rsidR="00E61741" w:rsidRDefault="00E61741" w:rsidP="00D76383"/>
    <w:p w14:paraId="2CE1C644" w14:textId="77777777" w:rsidR="00E61741" w:rsidRDefault="00E61741" w:rsidP="00D76383">
      <w:pPr>
        <w:rPr>
          <w:b/>
          <w:sz w:val="24"/>
        </w:rPr>
      </w:pPr>
    </w:p>
    <w:p w14:paraId="6C7FF505" w14:textId="77777777" w:rsidR="00E61741" w:rsidRDefault="00E61741" w:rsidP="00D76383">
      <w:pPr>
        <w:rPr>
          <w:b/>
          <w:sz w:val="24"/>
        </w:rPr>
      </w:pPr>
    </w:p>
    <w:p w14:paraId="03E7A440" w14:textId="77777777" w:rsidR="00E61741" w:rsidRDefault="00E61741" w:rsidP="00D76383">
      <w:pPr>
        <w:rPr>
          <w:b/>
          <w:sz w:val="24"/>
        </w:rPr>
      </w:pPr>
    </w:p>
    <w:p w14:paraId="6894E039" w14:textId="77777777" w:rsidR="00E61741" w:rsidRDefault="00E61741" w:rsidP="00D76383">
      <w:pPr>
        <w:rPr>
          <w:b/>
          <w:sz w:val="24"/>
        </w:rPr>
      </w:pPr>
    </w:p>
    <w:p w14:paraId="326AD4A8" w14:textId="77777777" w:rsidR="00E61741" w:rsidRDefault="00E61741" w:rsidP="00D76383">
      <w:pPr>
        <w:rPr>
          <w:b/>
          <w:sz w:val="24"/>
        </w:rPr>
      </w:pPr>
    </w:p>
    <w:p w14:paraId="476D04BA" w14:textId="77777777" w:rsidR="00E61741" w:rsidRDefault="00E61741" w:rsidP="00D76383">
      <w:pPr>
        <w:rPr>
          <w:b/>
          <w:sz w:val="24"/>
        </w:rPr>
      </w:pPr>
    </w:p>
    <w:p w14:paraId="3C5B294A" w14:textId="77777777" w:rsidR="00E61741" w:rsidRDefault="00E61741" w:rsidP="00D76383">
      <w:pPr>
        <w:rPr>
          <w:b/>
          <w:sz w:val="24"/>
        </w:rPr>
      </w:pPr>
    </w:p>
    <w:p w14:paraId="104BCDEF" w14:textId="77777777" w:rsidR="00E61741" w:rsidRDefault="00E61741" w:rsidP="00D76383">
      <w:pPr>
        <w:rPr>
          <w:b/>
          <w:sz w:val="24"/>
        </w:rPr>
      </w:pPr>
    </w:p>
    <w:p w14:paraId="4727F954" w14:textId="77777777" w:rsidR="00E61741" w:rsidRDefault="00E61741" w:rsidP="00D76383">
      <w:pPr>
        <w:rPr>
          <w:b/>
          <w:sz w:val="24"/>
        </w:rPr>
      </w:pPr>
    </w:p>
    <w:p w14:paraId="6394EB7F" w14:textId="77777777" w:rsidR="00E61741" w:rsidRDefault="00E61741" w:rsidP="00D76383">
      <w:pPr>
        <w:rPr>
          <w:sz w:val="28"/>
        </w:rPr>
      </w:pPr>
      <w:r w:rsidRPr="00E61741">
        <w:rPr>
          <w:b/>
          <w:sz w:val="28"/>
        </w:rPr>
        <w:t>Avtor:</w:t>
      </w:r>
      <w:r w:rsidRPr="00E61741">
        <w:rPr>
          <w:sz w:val="28"/>
        </w:rPr>
        <w:t xml:space="preserve"> Ime Priimek</w:t>
      </w:r>
    </w:p>
    <w:p w14:paraId="631B5B20" w14:textId="77777777" w:rsidR="00E61741" w:rsidRPr="00E61741" w:rsidRDefault="00E61741" w:rsidP="00D76383">
      <w:pPr>
        <w:rPr>
          <w:b/>
          <w:sz w:val="28"/>
        </w:rPr>
      </w:pPr>
      <w:r w:rsidRPr="00E61741">
        <w:rPr>
          <w:b/>
          <w:sz w:val="28"/>
        </w:rPr>
        <w:t xml:space="preserve">Smer študija: </w:t>
      </w:r>
      <w:r w:rsidR="00CF17BF" w:rsidRPr="00CF17BF">
        <w:rPr>
          <w:sz w:val="28"/>
        </w:rPr>
        <w:t>ITK VS</w:t>
      </w:r>
    </w:p>
    <w:p w14:paraId="2B83BB5C" w14:textId="77777777" w:rsidR="00E61741" w:rsidRPr="00E61741" w:rsidRDefault="00E61741" w:rsidP="00D76383">
      <w:pPr>
        <w:rPr>
          <w:sz w:val="28"/>
        </w:rPr>
      </w:pPr>
      <w:r w:rsidRPr="00E61741">
        <w:rPr>
          <w:b/>
          <w:sz w:val="28"/>
        </w:rPr>
        <w:t>Študijsko leto:</w:t>
      </w:r>
      <w:r w:rsidRPr="00E61741">
        <w:rPr>
          <w:sz w:val="28"/>
        </w:rPr>
        <w:t xml:space="preserve"> </w:t>
      </w:r>
      <w:r w:rsidRPr="00E61741">
        <w:rPr>
          <w:b/>
          <w:color w:val="FF0000"/>
          <w:sz w:val="28"/>
        </w:rPr>
        <w:t>*</w:t>
      </w:r>
      <w:r w:rsidRPr="00E61741">
        <w:rPr>
          <w:i/>
          <w:color w:val="FF0000"/>
          <w:sz w:val="28"/>
        </w:rPr>
        <w:t>dopolniti*</w:t>
      </w:r>
    </w:p>
    <w:p w14:paraId="5982EDD9" w14:textId="29BC190E" w:rsidR="00E76149" w:rsidRDefault="00E61741" w:rsidP="006D38AD">
      <w:pPr>
        <w:pStyle w:val="Heading1"/>
        <w:rPr>
          <w:i/>
          <w:color w:val="FF0000"/>
        </w:rPr>
      </w:pPr>
      <w:r>
        <w:br w:type="page"/>
      </w:r>
    </w:p>
    <w:p w14:paraId="0EEB8383" w14:textId="77777777" w:rsidR="00E76149" w:rsidRDefault="00E76149" w:rsidP="006D38AD">
      <w:pPr>
        <w:pStyle w:val="Heading1"/>
        <w:numPr>
          <w:ilvl w:val="0"/>
          <w:numId w:val="8"/>
        </w:numPr>
      </w:pPr>
      <w:r>
        <w:lastRenderedPageBreak/>
        <w:t>Funkcionalne zahteve</w:t>
      </w:r>
    </w:p>
    <w:p w14:paraId="7C20FEB8" w14:textId="77777777" w:rsidR="00B5102C" w:rsidRPr="00B5102C" w:rsidRDefault="00B5102C" w:rsidP="00B5102C">
      <w:pPr>
        <w:rPr>
          <w:i/>
          <w:color w:val="FF0000"/>
        </w:rPr>
      </w:pPr>
      <w:r w:rsidRPr="00B5102C">
        <w:rPr>
          <w:i/>
          <w:color w:val="FF0000"/>
        </w:rPr>
        <w:t xml:space="preserve">Ta sekcija obsega funkcionalnosti vaše aplikacije. </w:t>
      </w:r>
    </w:p>
    <w:p w14:paraId="18D8D9A6" w14:textId="77777777" w:rsidR="00B5102C" w:rsidRPr="00B5102C" w:rsidRDefault="00B5102C" w:rsidP="00B5102C"/>
    <w:p w14:paraId="52227212" w14:textId="77777777" w:rsidR="00E76149" w:rsidRDefault="00943B06" w:rsidP="00E76149">
      <w:pPr>
        <w:pStyle w:val="Heading2"/>
      </w:pPr>
      <w:r>
        <w:t>Funkcionalna zahteva 1</w:t>
      </w:r>
    </w:p>
    <w:p w14:paraId="0E7F024C" w14:textId="77777777" w:rsidR="00E76149" w:rsidRDefault="00E76149" w:rsidP="00E76149">
      <w:pPr>
        <w:pStyle w:val="Heading3"/>
      </w:pPr>
      <w:r>
        <w:t>Uvod</w:t>
      </w:r>
    </w:p>
    <w:p w14:paraId="3987C459" w14:textId="77777777" w:rsidR="00B5102C" w:rsidRPr="00B5102C" w:rsidRDefault="00B5102C" w:rsidP="00B5102C">
      <w:pPr>
        <w:rPr>
          <w:i/>
          <w:color w:val="FF0000"/>
        </w:rPr>
      </w:pPr>
      <w:r w:rsidRPr="00B5102C">
        <w:rPr>
          <w:i/>
          <w:color w:val="FF0000"/>
        </w:rPr>
        <w:t>Zapišite kratek opis funkcionalnosti.</w:t>
      </w:r>
    </w:p>
    <w:p w14:paraId="288460A7" w14:textId="77777777" w:rsidR="00E76149" w:rsidRDefault="00E76149" w:rsidP="00E76149">
      <w:pPr>
        <w:pStyle w:val="Heading3"/>
      </w:pPr>
      <w:r>
        <w:t>Vhodi</w:t>
      </w:r>
    </w:p>
    <w:p w14:paraId="797CA3BB" w14:textId="77777777" w:rsidR="00B5102C" w:rsidRPr="00B5102C" w:rsidRDefault="00B5102C" w:rsidP="00B5102C">
      <w:pPr>
        <w:rPr>
          <w:i/>
          <w:color w:val="FF0000"/>
        </w:rPr>
      </w:pPr>
      <w:r w:rsidRPr="00B5102C">
        <w:rPr>
          <w:i/>
          <w:color w:val="FF0000"/>
        </w:rPr>
        <w:t>Zapišite vhode v funkcionalnost (podatki).</w:t>
      </w:r>
    </w:p>
    <w:p w14:paraId="3DA23E8F" w14:textId="77777777" w:rsidR="00E76149" w:rsidRDefault="00E76149" w:rsidP="00E76149">
      <w:pPr>
        <w:pStyle w:val="Heading3"/>
      </w:pPr>
      <w:r>
        <w:t>Procesiranje</w:t>
      </w:r>
    </w:p>
    <w:p w14:paraId="1446D6EF" w14:textId="77777777" w:rsidR="00B5102C" w:rsidRPr="00B5102C" w:rsidRDefault="00B5102C" w:rsidP="00B5102C">
      <w:pPr>
        <w:rPr>
          <w:i/>
          <w:color w:val="FF0000"/>
        </w:rPr>
      </w:pPr>
      <w:r>
        <w:rPr>
          <w:i/>
          <w:color w:val="FF0000"/>
        </w:rPr>
        <w:t>Zapišite k</w:t>
      </w:r>
      <w:r w:rsidRPr="00B5102C">
        <w:rPr>
          <w:i/>
          <w:color w:val="FF0000"/>
        </w:rPr>
        <w:t>aj se zgodi v funkcionalnosti (npr. iskanje, brisanje,…).</w:t>
      </w:r>
    </w:p>
    <w:p w14:paraId="7CB04046" w14:textId="77777777" w:rsidR="00E76149" w:rsidRDefault="00E76149" w:rsidP="00E76149">
      <w:pPr>
        <w:pStyle w:val="Heading3"/>
      </w:pPr>
      <w:r>
        <w:t>Izhodi</w:t>
      </w:r>
    </w:p>
    <w:p w14:paraId="109EB924" w14:textId="77777777" w:rsidR="00B5102C" w:rsidRDefault="00B5102C" w:rsidP="00B5102C">
      <w:pPr>
        <w:rPr>
          <w:i/>
          <w:color w:val="FF0000"/>
        </w:rPr>
      </w:pPr>
      <w:r w:rsidRPr="00B5102C">
        <w:rPr>
          <w:i/>
          <w:color w:val="FF0000"/>
        </w:rPr>
        <w:t>Zapišite kaj je/so izhod/i funkcionalnosti (npr. izpis, potrditev, zavrnitev).</w:t>
      </w:r>
    </w:p>
    <w:p w14:paraId="3431495C" w14:textId="77777777" w:rsidR="00B5102C" w:rsidRPr="00B5102C" w:rsidRDefault="00B5102C" w:rsidP="00B5102C">
      <w:pPr>
        <w:rPr>
          <w:i/>
          <w:color w:val="FF0000"/>
        </w:rPr>
      </w:pPr>
    </w:p>
    <w:p w14:paraId="61D81980" w14:textId="77777777" w:rsidR="00E76149" w:rsidRDefault="00943B06" w:rsidP="00E76149">
      <w:pPr>
        <w:pStyle w:val="Heading2"/>
      </w:pPr>
      <w:r>
        <w:t>Funkcionalna zahteva 2</w:t>
      </w:r>
    </w:p>
    <w:p w14:paraId="3A571D7D" w14:textId="77777777" w:rsidR="00B5102C" w:rsidRDefault="00B5102C" w:rsidP="00B5102C">
      <w:pPr>
        <w:pStyle w:val="Heading3"/>
      </w:pPr>
      <w:r>
        <w:t>Uvod</w:t>
      </w:r>
    </w:p>
    <w:p w14:paraId="3B132405" w14:textId="77777777" w:rsidR="00B5102C" w:rsidRPr="00B5102C" w:rsidRDefault="00B5102C" w:rsidP="00B5102C">
      <w:pPr>
        <w:rPr>
          <w:i/>
          <w:color w:val="FF0000"/>
        </w:rPr>
      </w:pPr>
      <w:r w:rsidRPr="00B5102C">
        <w:rPr>
          <w:i/>
          <w:color w:val="FF0000"/>
        </w:rPr>
        <w:t>Zapišite kratek opis funkcionalnosti.</w:t>
      </w:r>
    </w:p>
    <w:p w14:paraId="6859A4F6" w14:textId="77777777" w:rsidR="00B5102C" w:rsidRDefault="00B5102C" w:rsidP="00B5102C">
      <w:pPr>
        <w:pStyle w:val="Heading3"/>
      </w:pPr>
      <w:r>
        <w:t>Vhodi</w:t>
      </w:r>
    </w:p>
    <w:p w14:paraId="521A66B4" w14:textId="77777777" w:rsidR="00B5102C" w:rsidRPr="00B5102C" w:rsidRDefault="00B5102C" w:rsidP="00B5102C">
      <w:pPr>
        <w:rPr>
          <w:i/>
          <w:color w:val="FF0000"/>
        </w:rPr>
      </w:pPr>
      <w:r w:rsidRPr="00B5102C">
        <w:rPr>
          <w:i/>
          <w:color w:val="FF0000"/>
        </w:rPr>
        <w:t>Zapišite vhode v funkcionalnost (podatki).</w:t>
      </w:r>
    </w:p>
    <w:p w14:paraId="59E2F276" w14:textId="77777777" w:rsidR="00B5102C" w:rsidRDefault="00B5102C" w:rsidP="00B5102C">
      <w:pPr>
        <w:pStyle w:val="Heading3"/>
      </w:pPr>
      <w:r>
        <w:t>Procesiranje</w:t>
      </w:r>
    </w:p>
    <w:p w14:paraId="727C885C" w14:textId="77777777" w:rsidR="00B5102C" w:rsidRPr="00B5102C" w:rsidRDefault="00B5102C" w:rsidP="00B5102C">
      <w:pPr>
        <w:rPr>
          <w:i/>
          <w:color w:val="FF0000"/>
        </w:rPr>
      </w:pPr>
      <w:r>
        <w:rPr>
          <w:i/>
          <w:color w:val="FF0000"/>
        </w:rPr>
        <w:t>Zapišite k</w:t>
      </w:r>
      <w:r w:rsidRPr="00B5102C">
        <w:rPr>
          <w:i/>
          <w:color w:val="FF0000"/>
        </w:rPr>
        <w:t>aj se zgodi v funkcionalnosti (npr. iskanje, brisanje,…).</w:t>
      </w:r>
    </w:p>
    <w:p w14:paraId="2E88160D" w14:textId="77777777" w:rsidR="00B5102C" w:rsidRDefault="00B5102C" w:rsidP="00B5102C">
      <w:pPr>
        <w:pStyle w:val="Heading3"/>
      </w:pPr>
      <w:r>
        <w:t>Izhodi</w:t>
      </w:r>
    </w:p>
    <w:p w14:paraId="35C2C877" w14:textId="77777777" w:rsidR="00B5102C" w:rsidRDefault="00B5102C" w:rsidP="00B5102C">
      <w:pPr>
        <w:rPr>
          <w:i/>
          <w:color w:val="FF0000"/>
        </w:rPr>
      </w:pPr>
      <w:r w:rsidRPr="00B5102C">
        <w:rPr>
          <w:i/>
          <w:color w:val="FF0000"/>
        </w:rPr>
        <w:t>Zapišite kaj je/so izhod/i funkcionalnosti (npr. izpis, potrditev, zavrnitev).</w:t>
      </w:r>
    </w:p>
    <w:p w14:paraId="0C914B9C" w14:textId="77777777" w:rsidR="00B5102C" w:rsidRPr="00B5102C" w:rsidRDefault="00B5102C" w:rsidP="00B5102C"/>
    <w:p w14:paraId="3D0E5300" w14:textId="77777777" w:rsidR="00E76149" w:rsidRDefault="00943B06" w:rsidP="00E76149">
      <w:pPr>
        <w:pStyle w:val="Heading2"/>
      </w:pPr>
      <w:r>
        <w:t>Funkcionalna zahteva N</w:t>
      </w:r>
    </w:p>
    <w:p w14:paraId="6992EABC" w14:textId="77777777" w:rsidR="00B5102C" w:rsidRDefault="00B5102C" w:rsidP="00B5102C">
      <w:pPr>
        <w:pStyle w:val="Heading3"/>
      </w:pPr>
      <w:r>
        <w:t>Uvod</w:t>
      </w:r>
    </w:p>
    <w:p w14:paraId="44440FEE" w14:textId="77777777" w:rsidR="00B5102C" w:rsidRPr="00B5102C" w:rsidRDefault="00B5102C" w:rsidP="00B5102C">
      <w:pPr>
        <w:rPr>
          <w:i/>
          <w:color w:val="FF0000"/>
        </w:rPr>
      </w:pPr>
      <w:r w:rsidRPr="00B5102C">
        <w:rPr>
          <w:i/>
          <w:color w:val="FF0000"/>
        </w:rPr>
        <w:t>Zapišite kratek opis funkcionalnosti.</w:t>
      </w:r>
    </w:p>
    <w:p w14:paraId="0223EAF1" w14:textId="77777777" w:rsidR="00B5102C" w:rsidRDefault="00B5102C" w:rsidP="00B5102C">
      <w:pPr>
        <w:pStyle w:val="Heading3"/>
      </w:pPr>
      <w:r>
        <w:t>Vhodi</w:t>
      </w:r>
    </w:p>
    <w:p w14:paraId="36F8CBFC" w14:textId="77777777" w:rsidR="00B5102C" w:rsidRPr="00B5102C" w:rsidRDefault="00B5102C" w:rsidP="00B5102C">
      <w:pPr>
        <w:rPr>
          <w:i/>
          <w:color w:val="FF0000"/>
        </w:rPr>
      </w:pPr>
      <w:r w:rsidRPr="00B5102C">
        <w:rPr>
          <w:i/>
          <w:color w:val="FF0000"/>
        </w:rPr>
        <w:t>Zapišite vhode v funkcionalnost (podatki).</w:t>
      </w:r>
    </w:p>
    <w:p w14:paraId="01B65161" w14:textId="77777777" w:rsidR="00B5102C" w:rsidRDefault="00B5102C" w:rsidP="00B5102C">
      <w:pPr>
        <w:pStyle w:val="Heading3"/>
      </w:pPr>
      <w:r>
        <w:t>Procesiranje</w:t>
      </w:r>
    </w:p>
    <w:p w14:paraId="4A5C9DA6" w14:textId="77777777" w:rsidR="00B5102C" w:rsidRPr="00B5102C" w:rsidRDefault="00B5102C" w:rsidP="00B5102C">
      <w:pPr>
        <w:rPr>
          <w:i/>
          <w:color w:val="FF0000"/>
        </w:rPr>
      </w:pPr>
      <w:r>
        <w:rPr>
          <w:i/>
          <w:color w:val="FF0000"/>
        </w:rPr>
        <w:t>Zapišite k</w:t>
      </w:r>
      <w:r w:rsidRPr="00B5102C">
        <w:rPr>
          <w:i/>
          <w:color w:val="FF0000"/>
        </w:rPr>
        <w:t>aj se zgodi v funkcionalnosti (npr. iskanje, brisanje,…).</w:t>
      </w:r>
    </w:p>
    <w:p w14:paraId="5E18D7F9" w14:textId="77777777" w:rsidR="00B5102C" w:rsidRDefault="00B5102C" w:rsidP="00B5102C">
      <w:pPr>
        <w:pStyle w:val="Heading3"/>
      </w:pPr>
      <w:r>
        <w:t>Izhodi</w:t>
      </w:r>
    </w:p>
    <w:p w14:paraId="7A226729" w14:textId="77777777" w:rsidR="00B5102C" w:rsidRDefault="00B5102C" w:rsidP="00B5102C">
      <w:pPr>
        <w:rPr>
          <w:i/>
          <w:color w:val="FF0000"/>
        </w:rPr>
      </w:pPr>
      <w:r w:rsidRPr="00B5102C">
        <w:rPr>
          <w:i/>
          <w:color w:val="FF0000"/>
        </w:rPr>
        <w:t>Zapišite kaj je/so izhod/i funkcionalnosti (npr. izpis, potrditev, zavrnitev).</w:t>
      </w:r>
    </w:p>
    <w:p w14:paraId="14DC8BD4" w14:textId="77777777" w:rsidR="00774B5E" w:rsidRPr="00E76149" w:rsidRDefault="00774B5E" w:rsidP="00B5102C">
      <w:pPr>
        <w:pStyle w:val="Heading3"/>
        <w:numPr>
          <w:ilvl w:val="0"/>
          <w:numId w:val="0"/>
        </w:numPr>
        <w:ind w:left="720"/>
      </w:pPr>
    </w:p>
    <w:sectPr w:rsidR="00774B5E" w:rsidRPr="00E76149" w:rsidSect="00E6174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55CF" w14:textId="77777777" w:rsidR="009E70C3" w:rsidRDefault="009E70C3" w:rsidP="00BB5C4F">
      <w:pPr>
        <w:spacing w:after="0"/>
      </w:pPr>
      <w:r>
        <w:separator/>
      </w:r>
    </w:p>
  </w:endnote>
  <w:endnote w:type="continuationSeparator" w:id="0">
    <w:p w14:paraId="39E127F4" w14:textId="77777777" w:rsidR="009E70C3" w:rsidRDefault="009E70C3" w:rsidP="00BB5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YBHJ T+ Titillium Text 25 L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tilliumText25L">
    <w:panose1 w:val="020B0604020202020204"/>
    <w:charset w:val="00"/>
    <w:family w:val="modern"/>
    <w:notTrueType/>
    <w:pitch w:val="variable"/>
    <w:sig w:usb0="A00000EF" w:usb1="0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4D12" w14:textId="77777777" w:rsidR="00D17A99" w:rsidRPr="007564BD" w:rsidRDefault="00413C63" w:rsidP="00D17A99">
    <w:pPr>
      <w:pStyle w:val="Footer"/>
      <w:jc w:val="center"/>
      <w:rPr>
        <w:color w:val="006A8E"/>
        <w:sz w:val="18"/>
      </w:rPr>
    </w:pP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PAGE  \* Arabic  \* MERGEFORMAT </w:instrText>
    </w:r>
    <w:r w:rsidRPr="007564BD">
      <w:rPr>
        <w:color w:val="006A8E"/>
        <w:sz w:val="18"/>
      </w:rPr>
      <w:fldChar w:fldCharType="separate"/>
    </w:r>
    <w:r w:rsidR="00855D44">
      <w:rPr>
        <w:noProof/>
        <w:color w:val="006A8E"/>
        <w:sz w:val="18"/>
      </w:rPr>
      <w:t>5</w:t>
    </w:r>
    <w:r w:rsidRPr="007564BD">
      <w:rPr>
        <w:color w:val="006A8E"/>
        <w:sz w:val="18"/>
      </w:rPr>
      <w:fldChar w:fldCharType="end"/>
    </w:r>
    <w:r w:rsidRPr="007564BD">
      <w:rPr>
        <w:color w:val="006A8E"/>
        <w:sz w:val="18"/>
      </w:rPr>
      <w:t xml:space="preserve"> / </w:t>
    </w: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NUMPAGES  \* Arabic  \* MERGEFORMAT </w:instrText>
    </w:r>
    <w:r w:rsidRPr="007564BD">
      <w:rPr>
        <w:color w:val="006A8E"/>
        <w:sz w:val="18"/>
      </w:rPr>
      <w:fldChar w:fldCharType="separate"/>
    </w:r>
    <w:r w:rsidR="00855D44">
      <w:rPr>
        <w:noProof/>
        <w:color w:val="006A8E"/>
        <w:sz w:val="18"/>
      </w:rPr>
      <w:t>5</w:t>
    </w:r>
    <w:r w:rsidRPr="007564BD">
      <w:rPr>
        <w:color w:val="006A8E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330E" w14:textId="77777777" w:rsidR="00E61741" w:rsidRDefault="00E61741">
    <w:pPr>
      <w:pStyle w:val="Footer"/>
      <w:jc w:val="center"/>
    </w:pPr>
  </w:p>
  <w:p w14:paraId="3D2887DD" w14:textId="77777777" w:rsidR="007C4B80" w:rsidRDefault="007C4B80" w:rsidP="00D17A99">
    <w:pPr>
      <w:pStyle w:val="Footer"/>
      <w:jc w:val="center"/>
      <w:rPr>
        <w:color w:val="006A8E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FF168" w14:textId="77777777" w:rsidR="009E70C3" w:rsidRDefault="009E70C3" w:rsidP="00BB5C4F">
      <w:pPr>
        <w:spacing w:after="0"/>
      </w:pPr>
      <w:r>
        <w:separator/>
      </w:r>
    </w:p>
  </w:footnote>
  <w:footnote w:type="continuationSeparator" w:id="0">
    <w:p w14:paraId="74BC39B5" w14:textId="77777777" w:rsidR="009E70C3" w:rsidRDefault="009E70C3" w:rsidP="00BB5C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44C3" w14:textId="77777777" w:rsidR="00E61741" w:rsidRPr="00E61741" w:rsidRDefault="00E61741">
    <w:pPr>
      <w:pStyle w:val="Header"/>
      <w:jc w:val="right"/>
      <w:rPr>
        <w:color w:val="4F81BD"/>
      </w:rPr>
    </w:pPr>
    <w:r w:rsidRPr="00E61741">
      <w:rPr>
        <w:color w:val="4F81BD"/>
      </w:rPr>
      <w:t xml:space="preserve">| </w:t>
    </w:r>
    <w:r w:rsidRPr="00E61741">
      <w:rPr>
        <w:i/>
        <w:color w:val="FF0000"/>
      </w:rPr>
      <w:t>Ime Priimek</w:t>
    </w:r>
  </w:p>
  <w:p w14:paraId="7662EEC3" w14:textId="77777777" w:rsidR="00E61741" w:rsidRDefault="00E61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2983"/>
      <w:gridCol w:w="3065"/>
      <w:gridCol w:w="3024"/>
    </w:tblGrid>
    <w:tr w:rsidR="00EC413A" w14:paraId="6682D072" w14:textId="77777777" w:rsidTr="00CC7DC8">
      <w:trPr>
        <w:trHeight w:val="1560"/>
      </w:trPr>
      <w:tc>
        <w:tcPr>
          <w:tcW w:w="3070" w:type="dxa"/>
          <w:shd w:val="clear" w:color="auto" w:fill="auto"/>
        </w:tcPr>
        <w:p w14:paraId="4A11050E" w14:textId="77777777" w:rsidR="00EC413A" w:rsidRDefault="00EC413A" w:rsidP="00873802">
          <w:pPr>
            <w:pStyle w:val="Header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09FBCF3E" w14:textId="77777777" w:rsidR="00EC413A" w:rsidRDefault="00143791" w:rsidP="00873802">
          <w:pPr>
            <w:pStyle w:val="Header"/>
            <w:jc w:val="center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27020AF2" wp14:editId="146AAED3">
                <wp:extent cx="1744980" cy="952500"/>
                <wp:effectExtent l="0" t="0" r="0" b="0"/>
                <wp:docPr id="1" name="Slika 1" descr="logo-um-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um-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1C4A393E" w14:textId="77777777" w:rsidR="00EC413A" w:rsidRDefault="00143791" w:rsidP="00873802">
          <w:pPr>
            <w:pStyle w:val="Header"/>
            <w:jc w:val="right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5BC17E03" wp14:editId="290C1D1F">
                <wp:extent cx="868680" cy="449580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-modra-feri-brez-napi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13A" w14:paraId="73F811B6" w14:textId="77777777" w:rsidTr="00CC7DC8">
      <w:trPr>
        <w:trHeight w:val="397"/>
      </w:trPr>
      <w:tc>
        <w:tcPr>
          <w:tcW w:w="3070" w:type="dxa"/>
          <w:shd w:val="clear" w:color="auto" w:fill="auto"/>
          <w:vAlign w:val="bottom"/>
        </w:tcPr>
        <w:p w14:paraId="438385D9" w14:textId="77777777" w:rsidR="00EC413A" w:rsidRDefault="00EC413A" w:rsidP="00873802">
          <w:pPr>
            <w:pStyle w:val="Header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27B2A6E8" w14:textId="77777777" w:rsidR="00EC413A" w:rsidRDefault="00000501" w:rsidP="00873802">
          <w:pPr>
            <w:pStyle w:val="Header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="00EC413A"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0BB9DA4A" w14:textId="77777777" w:rsidR="00EC413A" w:rsidRDefault="00EC413A" w:rsidP="00873802">
          <w:pPr>
            <w:pStyle w:val="Header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0ECC623D" w14:textId="77777777" w:rsidR="00054766" w:rsidRPr="00B02A70" w:rsidRDefault="00054766" w:rsidP="00054766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5D7"/>
    <w:multiLevelType w:val="hybridMultilevel"/>
    <w:tmpl w:val="113A63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6E5A"/>
    <w:multiLevelType w:val="hybridMultilevel"/>
    <w:tmpl w:val="8CB0C0A4"/>
    <w:lvl w:ilvl="0" w:tplc="0AF6C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65631"/>
    <w:multiLevelType w:val="multilevel"/>
    <w:tmpl w:val="042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4E3DD0"/>
    <w:multiLevelType w:val="hybridMultilevel"/>
    <w:tmpl w:val="960CD6F6"/>
    <w:lvl w:ilvl="0" w:tplc="7D78D3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3B37"/>
    <w:multiLevelType w:val="hybridMultilevel"/>
    <w:tmpl w:val="044ADAD6"/>
    <w:lvl w:ilvl="0" w:tplc="F1C018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D1DB7"/>
    <w:multiLevelType w:val="hybridMultilevel"/>
    <w:tmpl w:val="ACE679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46D5D"/>
    <w:multiLevelType w:val="hybridMultilevel"/>
    <w:tmpl w:val="9F78254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974056">
    <w:abstractNumId w:val="0"/>
  </w:num>
  <w:num w:numId="2" w16cid:durableId="1033649522">
    <w:abstractNumId w:val="5"/>
  </w:num>
  <w:num w:numId="3" w16cid:durableId="372002503">
    <w:abstractNumId w:val="2"/>
  </w:num>
  <w:num w:numId="4" w16cid:durableId="2134908487">
    <w:abstractNumId w:val="1"/>
  </w:num>
  <w:num w:numId="5" w16cid:durableId="1685594989">
    <w:abstractNumId w:val="6"/>
  </w:num>
  <w:num w:numId="6" w16cid:durableId="762653320">
    <w:abstractNumId w:val="4"/>
  </w:num>
  <w:num w:numId="7" w16cid:durableId="882715975">
    <w:abstractNumId w:val="3"/>
  </w:num>
  <w:num w:numId="8" w16cid:durableId="841429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41"/>
    <w:rsid w:val="00000501"/>
    <w:rsid w:val="00015E8D"/>
    <w:rsid w:val="00051DAE"/>
    <w:rsid w:val="00051F90"/>
    <w:rsid w:val="00054766"/>
    <w:rsid w:val="000C393D"/>
    <w:rsid w:val="000F1A06"/>
    <w:rsid w:val="00105E5F"/>
    <w:rsid w:val="00143791"/>
    <w:rsid w:val="00215201"/>
    <w:rsid w:val="0028526B"/>
    <w:rsid w:val="002E2D9F"/>
    <w:rsid w:val="00311139"/>
    <w:rsid w:val="00360823"/>
    <w:rsid w:val="00365D4B"/>
    <w:rsid w:val="003822C7"/>
    <w:rsid w:val="003B7CB9"/>
    <w:rsid w:val="003D6941"/>
    <w:rsid w:val="00400569"/>
    <w:rsid w:val="00413C63"/>
    <w:rsid w:val="0045348F"/>
    <w:rsid w:val="004B189C"/>
    <w:rsid w:val="004D33C0"/>
    <w:rsid w:val="004D4EC4"/>
    <w:rsid w:val="00522FDF"/>
    <w:rsid w:val="005376C1"/>
    <w:rsid w:val="005954B3"/>
    <w:rsid w:val="005B48A9"/>
    <w:rsid w:val="006459C4"/>
    <w:rsid w:val="006776CE"/>
    <w:rsid w:val="006837C4"/>
    <w:rsid w:val="006A3EBA"/>
    <w:rsid w:val="006D38AD"/>
    <w:rsid w:val="006F685D"/>
    <w:rsid w:val="007138CE"/>
    <w:rsid w:val="007410DA"/>
    <w:rsid w:val="00741D4C"/>
    <w:rsid w:val="00751834"/>
    <w:rsid w:val="007554FD"/>
    <w:rsid w:val="007564BD"/>
    <w:rsid w:val="00774B5E"/>
    <w:rsid w:val="00784EB8"/>
    <w:rsid w:val="007B34C1"/>
    <w:rsid w:val="007C4B80"/>
    <w:rsid w:val="007C5B39"/>
    <w:rsid w:val="0080304F"/>
    <w:rsid w:val="008311B6"/>
    <w:rsid w:val="00836D14"/>
    <w:rsid w:val="00855D44"/>
    <w:rsid w:val="00873802"/>
    <w:rsid w:val="00884BE7"/>
    <w:rsid w:val="008C0530"/>
    <w:rsid w:val="008E151D"/>
    <w:rsid w:val="00943B06"/>
    <w:rsid w:val="00962BBF"/>
    <w:rsid w:val="00976774"/>
    <w:rsid w:val="009956F4"/>
    <w:rsid w:val="009C4376"/>
    <w:rsid w:val="009D1978"/>
    <w:rsid w:val="009D4C3B"/>
    <w:rsid w:val="009E70C3"/>
    <w:rsid w:val="00A03F1E"/>
    <w:rsid w:val="00A307E1"/>
    <w:rsid w:val="00A32CF9"/>
    <w:rsid w:val="00A56DBE"/>
    <w:rsid w:val="00A7477E"/>
    <w:rsid w:val="00B02A70"/>
    <w:rsid w:val="00B13296"/>
    <w:rsid w:val="00B14DD9"/>
    <w:rsid w:val="00B46ADD"/>
    <w:rsid w:val="00B5102C"/>
    <w:rsid w:val="00BB3610"/>
    <w:rsid w:val="00BB5C4F"/>
    <w:rsid w:val="00BF5BBC"/>
    <w:rsid w:val="00C05FCE"/>
    <w:rsid w:val="00C25FF2"/>
    <w:rsid w:val="00CB2DD2"/>
    <w:rsid w:val="00CC593D"/>
    <w:rsid w:val="00CC7DC8"/>
    <w:rsid w:val="00CD7DA4"/>
    <w:rsid w:val="00CF17BF"/>
    <w:rsid w:val="00D17A99"/>
    <w:rsid w:val="00D554AE"/>
    <w:rsid w:val="00D76383"/>
    <w:rsid w:val="00D82FD2"/>
    <w:rsid w:val="00DC556E"/>
    <w:rsid w:val="00DC5A67"/>
    <w:rsid w:val="00DD2432"/>
    <w:rsid w:val="00DD3A72"/>
    <w:rsid w:val="00DE6B24"/>
    <w:rsid w:val="00E01C78"/>
    <w:rsid w:val="00E10BCB"/>
    <w:rsid w:val="00E54F18"/>
    <w:rsid w:val="00E61741"/>
    <w:rsid w:val="00E757D1"/>
    <w:rsid w:val="00E76149"/>
    <w:rsid w:val="00EC413A"/>
    <w:rsid w:val="00F1084A"/>
    <w:rsid w:val="00F22984"/>
    <w:rsid w:val="00F75BC3"/>
    <w:rsid w:val="00F83525"/>
    <w:rsid w:val="00FB756D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4360DF"/>
  <w15:docId w15:val="{A8866CD5-81EF-42D2-B987-3FF0E2D5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7D1"/>
    <w:pPr>
      <w:spacing w:after="12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569"/>
    <w:pPr>
      <w:numPr>
        <w:numId w:val="3"/>
      </w:numPr>
      <w:spacing w:before="480" w:after="0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569"/>
    <w:pPr>
      <w:numPr>
        <w:ilvl w:val="1"/>
        <w:numId w:val="3"/>
      </w:numPr>
      <w:spacing w:before="200" w:after="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569"/>
    <w:pPr>
      <w:numPr>
        <w:ilvl w:val="2"/>
        <w:numId w:val="3"/>
      </w:numPr>
      <w:spacing w:before="200" w:after="0" w:line="271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569"/>
    <w:pPr>
      <w:numPr>
        <w:ilvl w:val="3"/>
        <w:numId w:val="3"/>
      </w:numPr>
      <w:spacing w:before="20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569"/>
    <w:pPr>
      <w:numPr>
        <w:ilvl w:val="4"/>
        <w:numId w:val="3"/>
      </w:numPr>
      <w:spacing w:before="200" w:after="0"/>
      <w:outlineLvl w:val="4"/>
    </w:pPr>
    <w:rPr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EC4"/>
    <w:pPr>
      <w:numPr>
        <w:ilvl w:val="5"/>
        <w:numId w:val="3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EC4"/>
    <w:pPr>
      <w:numPr>
        <w:ilvl w:val="6"/>
        <w:numId w:val="3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EC4"/>
    <w:pPr>
      <w:numPr>
        <w:ilvl w:val="7"/>
        <w:numId w:val="3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EC4"/>
    <w:pPr>
      <w:numPr>
        <w:ilvl w:val="8"/>
        <w:numId w:val="3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056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400569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400569"/>
    <w:rPr>
      <w:rFonts w:ascii="Calibri" w:eastAsia="Times New Roman" w:hAnsi="Calibri" w:cs="Times New Roman"/>
      <w:b/>
      <w:bCs/>
    </w:rPr>
  </w:style>
  <w:style w:type="character" w:customStyle="1" w:styleId="Heading4Char">
    <w:name w:val="Heading 4 Char"/>
    <w:link w:val="Heading4"/>
    <w:uiPriority w:val="9"/>
    <w:rsid w:val="00400569"/>
    <w:rPr>
      <w:rFonts w:ascii="Calibri" w:eastAsia="Times New Roman" w:hAnsi="Calibri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rsid w:val="00400569"/>
    <w:rPr>
      <w:rFonts w:ascii="Calibri" w:eastAsia="Times New Roman" w:hAnsi="Calibri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4D4EC4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4D4EC4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4D4EC4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D4EC4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1DAE"/>
    <w:pPr>
      <w:pBdr>
        <w:bottom w:val="single" w:sz="4" w:space="1" w:color="auto"/>
      </w:pBdr>
      <w:contextualSpacing/>
    </w:pPr>
    <w:rPr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051DAE"/>
    <w:rPr>
      <w:rFonts w:ascii="Calibri" w:eastAsia="Times New Roman" w:hAnsi="Calibri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DAE"/>
    <w:pPr>
      <w:spacing w:after="600"/>
    </w:pPr>
    <w:rPr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051DAE"/>
    <w:rPr>
      <w:rFonts w:ascii="Calibri" w:eastAsia="Times New Roman" w:hAnsi="Calibri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D4EC4"/>
    <w:rPr>
      <w:b/>
      <w:bCs/>
    </w:rPr>
  </w:style>
  <w:style w:type="character" w:styleId="Emphasis">
    <w:name w:val="Emphasis"/>
    <w:uiPriority w:val="20"/>
    <w:qFormat/>
    <w:rsid w:val="004D4E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D4EC4"/>
    <w:pPr>
      <w:spacing w:after="0"/>
    </w:pPr>
  </w:style>
  <w:style w:type="paragraph" w:styleId="ListParagraph">
    <w:name w:val="List Paragraph"/>
    <w:basedOn w:val="Normal"/>
    <w:uiPriority w:val="34"/>
    <w:qFormat/>
    <w:rsid w:val="00E757D1"/>
    <w:pPr>
      <w:spacing w:after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4EC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4D4E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EC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4D4EC4"/>
    <w:rPr>
      <w:b/>
      <w:bCs/>
      <w:i/>
      <w:iCs/>
    </w:rPr>
  </w:style>
  <w:style w:type="character" w:styleId="SubtleEmphasis">
    <w:name w:val="Subtle Emphasis"/>
    <w:uiPriority w:val="19"/>
    <w:qFormat/>
    <w:rsid w:val="004D4EC4"/>
    <w:rPr>
      <w:i/>
      <w:iCs/>
    </w:rPr>
  </w:style>
  <w:style w:type="character" w:styleId="IntenseEmphasis">
    <w:name w:val="Intense Emphasis"/>
    <w:uiPriority w:val="21"/>
    <w:qFormat/>
    <w:rsid w:val="004D4EC4"/>
    <w:rPr>
      <w:b/>
      <w:bCs/>
    </w:rPr>
  </w:style>
  <w:style w:type="character" w:styleId="SubtleReference">
    <w:name w:val="Subtle Reference"/>
    <w:uiPriority w:val="31"/>
    <w:qFormat/>
    <w:rsid w:val="004D4EC4"/>
    <w:rPr>
      <w:smallCaps/>
    </w:rPr>
  </w:style>
  <w:style w:type="character" w:styleId="IntenseReference">
    <w:name w:val="Intense Reference"/>
    <w:uiPriority w:val="32"/>
    <w:qFormat/>
    <w:rsid w:val="004D4EC4"/>
    <w:rPr>
      <w:smallCaps/>
      <w:spacing w:val="5"/>
      <w:u w:val="single"/>
    </w:rPr>
  </w:style>
  <w:style w:type="character" w:styleId="BookTitle">
    <w:name w:val="Book Title"/>
    <w:uiPriority w:val="33"/>
    <w:qFormat/>
    <w:rsid w:val="004D4EC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EC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C4F"/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C4F"/>
  </w:style>
  <w:style w:type="paragraph" w:styleId="BalloonText">
    <w:name w:val="Balloon Text"/>
    <w:basedOn w:val="Normal"/>
    <w:link w:val="BalloonTextChar"/>
    <w:uiPriority w:val="99"/>
    <w:semiHidden/>
    <w:unhideWhenUsed/>
    <w:rsid w:val="00BB5C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5C4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02A70"/>
    <w:rPr>
      <w:color w:val="0000FF"/>
      <w:u w:val="single"/>
    </w:rPr>
  </w:style>
  <w:style w:type="paragraph" w:customStyle="1" w:styleId="Default">
    <w:name w:val="Default"/>
    <w:rsid w:val="0080304F"/>
    <w:pPr>
      <w:autoSpaceDE w:val="0"/>
      <w:autoSpaceDN w:val="0"/>
      <w:adjustRightInd w:val="0"/>
    </w:pPr>
    <w:rPr>
      <w:rFonts w:ascii="KYBHJ T+ Titillium Text 25 L" w:hAnsi="KYBHJ T+ Titillium Text 25 L" w:cs="KYBHJ T+ Titillium Text 25 L"/>
      <w:color w:val="000000"/>
      <w:sz w:val="24"/>
      <w:szCs w:val="24"/>
    </w:rPr>
  </w:style>
  <w:style w:type="character" w:customStyle="1" w:styleId="A1">
    <w:name w:val="A1"/>
    <w:uiPriority w:val="99"/>
    <w:rsid w:val="0080304F"/>
    <w:rPr>
      <w:rFonts w:ascii="TitilliumText25L" w:hAnsi="TitilliumText25L" w:cs="TitilliumText25L"/>
      <w:color w:val="00688A"/>
      <w:sz w:val="16"/>
      <w:szCs w:val="16"/>
    </w:rPr>
  </w:style>
  <w:style w:type="table" w:styleId="TableGrid">
    <w:name w:val="Table Grid"/>
    <w:basedOn w:val="TableNormal"/>
    <w:uiPriority w:val="59"/>
    <w:rsid w:val="00EC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ucija\Prenosi\dopis-um-feri-1%20(2).dot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c414fd7f-21c6-4d94-90e3-68400e5795fc">K67AKCNZ6W6Y-280-25</_dlc_DocId>
    <_dlc_DocIdUrl xmlns="c414fd7f-21c6-4d94-90e3-68400e5795fc">
      <Url>https://www.um.si/CGP/FERI/_layouts/15/DocIdRedir.aspx?ID=K67AKCNZ6W6Y-280-25</Url>
      <Description>K67AKCNZ6W6Y-280-25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F2E6FB299C0E43BB4D7A395762AA5A" ma:contentTypeVersion="1" ma:contentTypeDescription="Ustvari nov dokument." ma:contentTypeScope="" ma:versionID="24b88ecd5ee79c7b2745069cf460fc93">
  <xsd:schema xmlns:xsd="http://www.w3.org/2001/XMLSchema" xmlns:xs="http://www.w3.org/2001/XMLSchema" xmlns:p="http://schemas.microsoft.com/office/2006/metadata/properties" xmlns:ns1="http://schemas.microsoft.com/sharepoint/v3" xmlns:ns2="c414fd7f-21c6-4d94-90e3-68400e5795fc" targetNamespace="http://schemas.microsoft.com/office/2006/metadata/properties" ma:root="true" ma:fieldsID="700dbcdbde0f8d42dfd272a821cccf80" ns1:_="" ns2:_="">
    <xsd:import namespace="http://schemas.microsoft.com/sharepoint/v3"/>
    <xsd:import namespace="c414fd7f-21c6-4d94-90e3-68400e5795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Razporejanje začetnega datuma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Razporejanje končnega datum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4fd7f-21c6-4d94-90e3-68400e5795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rednost ID-ja dokumenta" ma:description="Vrednost ID-ja dokumenta, dodeljenega temu elementu." ma:internalName="_dlc_DocId" ma:readOnly="true">
      <xsd:simpleType>
        <xsd:restriction base="dms:Text"/>
      </xsd:simpleType>
    </xsd:element>
    <xsd:element name="_dlc_DocIdUrl" ma:index="9" nillable="true" ma:displayName="ID dokumenta" ma:description="Trajna povezava do tega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AC599-D8F9-4A75-945C-120634AB7C9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5E0B6BB-5202-4FDA-98B7-423EEE8B4D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414fd7f-21c6-4d94-90e3-68400e5795fc"/>
  </ds:schemaRefs>
</ds:datastoreItem>
</file>

<file path=customXml/itemProps3.xml><?xml version="1.0" encoding="utf-8"?>
<ds:datastoreItem xmlns:ds="http://schemas.openxmlformats.org/officeDocument/2006/customXml" ds:itemID="{1EE53E82-BCFC-436D-9F6F-172C809F7E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26EAD6-7B5E-4536-AFBC-D612006AA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14fd7f-21c6-4d94-90e3-68400e579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D:\Users\Lucija\Prenosi\dopis-um-feri-1 (2).dotx</Template>
  <TotalTime>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 Priimek</dc:creator>
  <cp:lastModifiedBy>Grega Vrbančič</cp:lastModifiedBy>
  <cp:revision>4</cp:revision>
  <dcterms:created xsi:type="dcterms:W3CDTF">2020-09-14T10:52:00Z</dcterms:created>
  <dcterms:modified xsi:type="dcterms:W3CDTF">2023-09-25T09:02:00Z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7d5ed72e-759b-4d1d-9f96-04bf961a1738</vt:lpwstr>
  </property>
  <property fmtid="{D5CDD505-2E9C-101B-9397-08002B2CF9AE}" pid="3" name="ContentTypeId">
    <vt:lpwstr>0x0101003FF2E6FB299C0E43BB4D7A395762AA5A</vt:lpwstr>
  </property>
</Properties>
</file>